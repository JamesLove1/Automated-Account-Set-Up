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2940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To whom it may concern,</w:t>
      </w:r>
    </w:p>
    <w:p w14:paraId="2EE15A5C" w14:textId="4275B49E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I am writing to express my strong interest in the </w:t>
      </w:r>
      <w:r w:rsidR="00093280" w:rsidRPr="00D83A16">
        <w:rPr>
          <w:sz w:val="24"/>
          <w:szCs w:val="24"/>
          <w:highlight w:val="yellow"/>
        </w:rPr>
        <w:t xml:space="preserve">Signal Processing Engineer </w:t>
      </w:r>
      <w:r w:rsidRPr="00D83A16">
        <w:rPr>
          <w:sz w:val="24"/>
          <w:szCs w:val="24"/>
          <w:highlight w:val="yellow"/>
        </w:rPr>
        <w:t xml:space="preserve">position at </w:t>
      </w:r>
      <w:r w:rsidR="00093280" w:rsidRPr="00D83A16">
        <w:rPr>
          <w:sz w:val="24"/>
          <w:szCs w:val="24"/>
          <w:highlight w:val="yellow"/>
        </w:rPr>
        <w:t>Acurable</w:t>
      </w:r>
      <w:r w:rsidRPr="006B714D">
        <w:rPr>
          <w:sz w:val="24"/>
          <w:szCs w:val="24"/>
        </w:rPr>
        <w:t>. Having self-taught myself various coding languages – which gives me a great advantage when it comes to developing scripts and troubleshooting issues –, I have now applied to computer science courses at university. As a passionate and driven individual, I am confident that my enthusiasm for technology and my communication skills make me an ideal candidate for this role.</w:t>
      </w:r>
    </w:p>
    <w:p w14:paraId="16545AA9" w14:textId="301035A6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My coding skills have helped me to create scripts, build and test game servers, and set up a secure VPN. Additionally, I have created and implemented a portfolio on </w:t>
      </w:r>
      <w:r w:rsidR="00F838E6" w:rsidRPr="006B714D">
        <w:rPr>
          <w:sz w:val="24"/>
          <w:szCs w:val="24"/>
        </w:rPr>
        <w:t>GitHub</w:t>
      </w:r>
      <w:r w:rsidRPr="006B714D">
        <w:rPr>
          <w:sz w:val="24"/>
          <w:szCs w:val="24"/>
        </w:rPr>
        <w:t xml:space="preserve"> using Matplotlib and Pandas to analyse data sets from Kaggle and develop scripts with VS Code and Jupyter Notebooks. I recently had the experience of implementing and testing TC-Admin and MultiCraft game panels while building my own server for my project called Extreme Gaming. To do so, I used Docker and Docker Compose to run MySQL servers and set up a VPN to connect my server network from any location in the world. In addition, I set up an Ethereum Mining Server. My curiosity for cloud and server technology and my technical knowledge should be advantageous in this role.</w:t>
      </w:r>
    </w:p>
    <w:p w14:paraId="3D26B3B3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Moreover, I am an articulate communicator. My confidence lies in my ability to understand complex technical information and explain it in a comprehensible way. I am also a proactive individual, who is not afraid to take initiative when needed. Thereby, I always look for ways to develop and improve my knowledge. In the past, this has meant taking relevant examinations and courses to enhance my understanding. </w:t>
      </w:r>
    </w:p>
    <w:p w14:paraId="10C8BD9C" w14:textId="7F5991BB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 xml:space="preserve">Overall, I am eager to join the </w:t>
      </w:r>
      <w:r w:rsidR="00093280" w:rsidRPr="00D83A16">
        <w:rPr>
          <w:sz w:val="24"/>
          <w:szCs w:val="24"/>
          <w:highlight w:val="yellow"/>
        </w:rPr>
        <w:t>Acurable</w:t>
      </w:r>
      <w:r w:rsidRPr="00D83A16">
        <w:rPr>
          <w:sz w:val="24"/>
          <w:szCs w:val="24"/>
          <w:highlight w:val="yellow"/>
        </w:rPr>
        <w:t xml:space="preserve"> team</w:t>
      </w:r>
      <w:r w:rsidRPr="006B714D">
        <w:rPr>
          <w:sz w:val="24"/>
          <w:szCs w:val="24"/>
        </w:rPr>
        <w:t xml:space="preserve"> and I am confident that I can make a meaningful contribution. I have the required skills, </w:t>
      </w:r>
      <w:r w:rsidR="00031C49" w:rsidRPr="006B714D">
        <w:rPr>
          <w:sz w:val="24"/>
          <w:szCs w:val="24"/>
        </w:rPr>
        <w:t>knowledge,</w:t>
      </w:r>
      <w:r w:rsidRPr="006B714D">
        <w:rPr>
          <w:sz w:val="24"/>
          <w:szCs w:val="24"/>
        </w:rPr>
        <w:t xml:space="preserve"> and enthusiasm to make a positive impact on the team. I am looking forward to the opportunity to discuss my application further.</w:t>
      </w:r>
    </w:p>
    <w:p w14:paraId="389871F7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Thank you for your time and consideration.</w:t>
      </w:r>
    </w:p>
    <w:p w14:paraId="2CFAE54C" w14:textId="77777777" w:rsidR="006B714D" w:rsidRPr="006B714D" w:rsidRDefault="006B714D" w:rsidP="006B714D">
      <w:pPr>
        <w:rPr>
          <w:sz w:val="24"/>
          <w:szCs w:val="24"/>
        </w:rPr>
      </w:pPr>
      <w:r w:rsidRPr="006B714D">
        <w:rPr>
          <w:sz w:val="24"/>
          <w:szCs w:val="24"/>
        </w:rPr>
        <w:t>Yours Sincerely,</w:t>
      </w:r>
    </w:p>
    <w:p w14:paraId="48F830EF" w14:textId="303B6289" w:rsidR="008722F5" w:rsidRPr="006B714D" w:rsidRDefault="006B714D" w:rsidP="006B714D">
      <w:r w:rsidRPr="006B714D">
        <w:rPr>
          <w:sz w:val="24"/>
          <w:szCs w:val="24"/>
        </w:rPr>
        <w:t>James Love</w:t>
      </w:r>
    </w:p>
    <w:sectPr w:rsidR="008722F5" w:rsidRPr="006B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TczNjO3NDc0MjJX0lEKTi0uzszPAykwqgUASHhSASwAAAA="/>
  </w:docVars>
  <w:rsids>
    <w:rsidRoot w:val="008645F7"/>
    <w:rsid w:val="00031C49"/>
    <w:rsid w:val="00037E0F"/>
    <w:rsid w:val="00093280"/>
    <w:rsid w:val="000A315D"/>
    <w:rsid w:val="000B47D5"/>
    <w:rsid w:val="00172899"/>
    <w:rsid w:val="00190E4F"/>
    <w:rsid w:val="001B6D45"/>
    <w:rsid w:val="002046CC"/>
    <w:rsid w:val="002F267C"/>
    <w:rsid w:val="00385649"/>
    <w:rsid w:val="003C2B25"/>
    <w:rsid w:val="005C3B2D"/>
    <w:rsid w:val="00617DB1"/>
    <w:rsid w:val="006B714D"/>
    <w:rsid w:val="00760DE8"/>
    <w:rsid w:val="00777E0E"/>
    <w:rsid w:val="007E5CFF"/>
    <w:rsid w:val="008645F7"/>
    <w:rsid w:val="008722F5"/>
    <w:rsid w:val="008A5310"/>
    <w:rsid w:val="008B7941"/>
    <w:rsid w:val="009924EF"/>
    <w:rsid w:val="009B720E"/>
    <w:rsid w:val="009E09A4"/>
    <w:rsid w:val="009F53C4"/>
    <w:rsid w:val="00B8173C"/>
    <w:rsid w:val="00BE06F4"/>
    <w:rsid w:val="00BE1FE3"/>
    <w:rsid w:val="00C46799"/>
    <w:rsid w:val="00CC0445"/>
    <w:rsid w:val="00D83A16"/>
    <w:rsid w:val="00DC667C"/>
    <w:rsid w:val="00EC3049"/>
    <w:rsid w:val="00F838E6"/>
    <w:rsid w:val="00F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5412"/>
  <w15:chartTrackingRefBased/>
  <w15:docId w15:val="{EC40CAC6-CEB2-43E5-831D-AE0A637F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melville</dc:creator>
  <cp:keywords/>
  <dc:description/>
  <cp:lastModifiedBy>James Love</cp:lastModifiedBy>
  <cp:revision>42</cp:revision>
  <dcterms:created xsi:type="dcterms:W3CDTF">2023-01-18T22:05:00Z</dcterms:created>
  <dcterms:modified xsi:type="dcterms:W3CDTF">2023-01-23T11:43:00Z</dcterms:modified>
</cp:coreProperties>
</file>