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7DB0" w14:textId="77777777" w:rsidR="002B6B7F" w:rsidRPr="004C24F6" w:rsidRDefault="002B6B7F" w:rsidP="002B6B7F">
      <w:pPr>
        <w:pStyle w:val="Title"/>
        <w:rPr>
          <w:sz w:val="28"/>
          <w:szCs w:val="28"/>
        </w:rPr>
      </w:pPr>
      <w:r w:rsidRPr="004C24F6">
        <w:rPr>
          <w:sz w:val="28"/>
          <w:szCs w:val="28"/>
        </w:rPr>
        <w:t>James Love</w:t>
      </w:r>
    </w:p>
    <w:p w14:paraId="07CAB510" w14:textId="06935103" w:rsidR="002B6B7F" w:rsidRPr="004C24F6" w:rsidRDefault="002B6B7F" w:rsidP="002B6B7F">
      <w:pPr>
        <w:pStyle w:val="PersonalInformation"/>
        <w:jc w:val="center"/>
        <w:rPr>
          <w:color w:val="auto"/>
          <w:sz w:val="24"/>
          <w:szCs w:val="24"/>
        </w:rPr>
      </w:pPr>
      <w:r w:rsidRPr="004C24F6">
        <w:rPr>
          <w:color w:val="auto"/>
          <w:sz w:val="24"/>
          <w:szCs w:val="24"/>
        </w:rPr>
        <w:t>20 Marryat Road, London</w:t>
      </w:r>
      <w:r w:rsidR="008566D8" w:rsidRPr="004C24F6">
        <w:rPr>
          <w:color w:val="auto"/>
          <w:sz w:val="24"/>
          <w:szCs w:val="24"/>
        </w:rPr>
        <w:t>,</w:t>
      </w:r>
      <w:r w:rsidRPr="004C24F6">
        <w:rPr>
          <w:color w:val="auto"/>
          <w:sz w:val="24"/>
          <w:szCs w:val="24"/>
        </w:rPr>
        <w:t xml:space="preserve"> SW19 5BD</w:t>
      </w:r>
    </w:p>
    <w:p w14:paraId="0690DE6A" w14:textId="2CCD0FC2" w:rsidR="002B6B7F" w:rsidRPr="004C24F6" w:rsidRDefault="002B6B7F" w:rsidP="001B14ED">
      <w:pPr>
        <w:spacing w:after="0"/>
        <w:jc w:val="center"/>
        <w:rPr>
          <w:sz w:val="24"/>
          <w:szCs w:val="24"/>
        </w:rPr>
      </w:pPr>
      <w:r w:rsidRPr="004C24F6">
        <w:rPr>
          <w:sz w:val="24"/>
          <w:szCs w:val="24"/>
        </w:rPr>
        <w:t>Mobile:</w:t>
      </w:r>
      <w:r w:rsidR="00E42A50" w:rsidRPr="004C24F6">
        <w:rPr>
          <w:color w:val="0070C0"/>
          <w:sz w:val="24"/>
          <w:szCs w:val="24"/>
        </w:rPr>
        <w:t xml:space="preserve"> </w:t>
      </w:r>
      <w:r w:rsidRPr="004C24F6">
        <w:rPr>
          <w:color w:val="0070C0"/>
          <w:sz w:val="24"/>
          <w:szCs w:val="24"/>
          <w:u w:val="single"/>
        </w:rPr>
        <w:t xml:space="preserve">07824792472 </w:t>
      </w:r>
      <w:r w:rsidR="002F5193" w:rsidRPr="004C24F6">
        <w:rPr>
          <w:sz w:val="24"/>
          <w:szCs w:val="24"/>
        </w:rPr>
        <w:t>Email:</w:t>
      </w:r>
      <w:r w:rsidR="002F5193" w:rsidRPr="004C24F6">
        <w:rPr>
          <w:rStyle w:val="Hyperlink"/>
          <w:sz w:val="24"/>
          <w:szCs w:val="24"/>
        </w:rPr>
        <w:t xml:space="preserve"> </w:t>
      </w:r>
      <w:proofErr w:type="spellStart"/>
      <w:r w:rsidR="00A60E30" w:rsidRPr="004C24F6">
        <w:rPr>
          <w:rStyle w:val="Hyperlink"/>
          <w:sz w:val="24"/>
          <w:szCs w:val="24"/>
        </w:rPr>
        <w:t>Jimmeylove@gmail.com</w:t>
      </w:r>
      <w:proofErr w:type="spellEnd"/>
      <w:r w:rsidR="00E42A50" w:rsidRPr="004C24F6">
        <w:rPr>
          <w:sz w:val="24"/>
          <w:szCs w:val="24"/>
        </w:rPr>
        <w:t xml:space="preserve"> </w:t>
      </w:r>
      <w:r w:rsidR="001B4961" w:rsidRPr="004C24F6">
        <w:rPr>
          <w:sz w:val="24"/>
          <w:szCs w:val="24"/>
        </w:rPr>
        <w:t>LinkedIn</w:t>
      </w:r>
      <w:r w:rsidR="00A67148" w:rsidRPr="004C24F6">
        <w:rPr>
          <w:sz w:val="24"/>
          <w:szCs w:val="24"/>
        </w:rPr>
        <w:t>:</w:t>
      </w:r>
      <w:r w:rsidRPr="004C24F6">
        <w:rPr>
          <w:rStyle w:val="Hyperlink"/>
          <w:rFonts w:cstheme="minorHAnsi"/>
          <w:sz w:val="24"/>
          <w:szCs w:val="24"/>
        </w:rPr>
        <w:t xml:space="preserve"> </w:t>
      </w:r>
      <w:hyperlink r:id="rId6" w:history="1">
        <w:proofErr w:type="spellStart"/>
        <w:r w:rsidRPr="004C24F6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linkedin.com</w:t>
        </w:r>
        <w:proofErr w:type="spellEnd"/>
        <w:r w:rsidRPr="004C24F6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/in/James-Love</w:t>
        </w:r>
      </w:hyperlink>
    </w:p>
    <w:p w14:paraId="6B9BB134" w14:textId="2C6C1687" w:rsidR="004C24F6" w:rsidRPr="006825B1" w:rsidRDefault="004C24F6" w:rsidP="0065372F">
      <w:pPr>
        <w:pStyle w:val="Heading1"/>
        <w:spacing w:before="0"/>
        <w:rPr>
          <w:color w:val="auto"/>
        </w:rPr>
      </w:pPr>
      <w:r w:rsidRPr="006825B1">
        <w:rPr>
          <w:color w:val="auto"/>
        </w:rPr>
        <w:t>Personal Statement</w:t>
      </w:r>
    </w:p>
    <w:p w14:paraId="35FF36F7" w14:textId="7E16FDB1" w:rsidR="004C24F6" w:rsidRDefault="004C24F6" w:rsidP="004C24F6">
      <w:pPr>
        <w:pStyle w:val="NoSpacing"/>
        <w:rPr>
          <w:b/>
        </w:rPr>
      </w:pPr>
      <w:r w:rsidRPr="004C24F6">
        <w:rPr>
          <w:bCs/>
        </w:rPr>
        <w:t xml:space="preserve">I am a highly </w:t>
      </w:r>
      <w:r w:rsidRPr="004C24F6">
        <w:t>ambitious professional with experience in digital asset and fintech, business development, account handling, broking, marketing, operations, and analytics looking to work for a firm.</w:t>
      </w:r>
      <w:r w:rsidR="00D02835">
        <w:t xml:space="preserve"> </w:t>
      </w:r>
    </w:p>
    <w:p w14:paraId="5FADF2FB" w14:textId="77777777" w:rsidR="002377C0" w:rsidRPr="0065372F" w:rsidRDefault="002377C0" w:rsidP="002377C0">
      <w:pPr>
        <w:pStyle w:val="Heading1"/>
        <w:spacing w:before="0"/>
        <w:rPr>
          <w:color w:val="auto"/>
        </w:rPr>
      </w:pPr>
      <w:r w:rsidRPr="0065372F">
        <w:rPr>
          <w:color w:val="auto"/>
        </w:rPr>
        <w:t>Education</w:t>
      </w:r>
    </w:p>
    <w:p w14:paraId="2F4F7538" w14:textId="77777777" w:rsidR="002377C0" w:rsidRDefault="002377C0" w:rsidP="0065372F">
      <w:pPr>
        <w:spacing w:after="120"/>
        <w:rPr>
          <w:b/>
          <w:bCs/>
          <w:sz w:val="20"/>
          <w:szCs w:val="20"/>
        </w:rPr>
      </w:pPr>
      <w:bookmarkStart w:id="0" w:name="_Hlk90023200"/>
      <w:r w:rsidRPr="00EF563D">
        <w:rPr>
          <w:b/>
          <w:bCs/>
          <w:sz w:val="20"/>
          <w:szCs w:val="20"/>
        </w:rPr>
        <w:t>Sep 2021 – Dec 2021</w:t>
      </w:r>
      <w:r>
        <w:rPr>
          <w:b/>
          <w:bCs/>
          <w:sz w:val="20"/>
          <w:szCs w:val="20"/>
        </w:rPr>
        <w:tab/>
      </w:r>
      <w:r w:rsidRPr="00EF563D">
        <w:rPr>
          <w:b/>
          <w:bCs/>
          <w:sz w:val="20"/>
          <w:szCs w:val="20"/>
        </w:rPr>
        <w:t xml:space="preserve"> CII</w:t>
      </w:r>
      <w:r>
        <w:rPr>
          <w:b/>
          <w:bCs/>
          <w:sz w:val="20"/>
          <w:szCs w:val="20"/>
        </w:rPr>
        <w:t xml:space="preserve"> </w:t>
      </w:r>
      <w:r w:rsidRPr="00EF563D">
        <w:rPr>
          <w:b/>
          <w:bCs/>
          <w:sz w:val="20"/>
          <w:szCs w:val="20"/>
        </w:rPr>
        <w:t>Cert</w:t>
      </w:r>
      <w:r>
        <w:rPr>
          <w:b/>
          <w:bCs/>
          <w:sz w:val="20"/>
          <w:szCs w:val="20"/>
        </w:rPr>
        <w:t xml:space="preserve"> Level I, </w:t>
      </w:r>
      <w:r w:rsidRPr="00EF563D">
        <w:rPr>
          <w:b/>
          <w:bCs/>
          <w:sz w:val="20"/>
          <w:szCs w:val="20"/>
        </w:rPr>
        <w:t>L</w:t>
      </w:r>
      <w:r>
        <w:rPr>
          <w:b/>
          <w:bCs/>
          <w:sz w:val="20"/>
          <w:szCs w:val="20"/>
        </w:rPr>
        <w:t xml:space="preserve">ondon </w:t>
      </w:r>
      <w:r w:rsidRPr="00EF563D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arket </w:t>
      </w:r>
      <w:r w:rsidRPr="00EF563D"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>nsurance</w:t>
      </w:r>
    </w:p>
    <w:bookmarkEnd w:id="0"/>
    <w:p w14:paraId="1650B8F7" w14:textId="77777777" w:rsidR="002377C0" w:rsidRPr="00CF5F6D" w:rsidRDefault="002377C0" w:rsidP="0065372F">
      <w:pPr>
        <w:spacing w:after="120"/>
        <w:rPr>
          <w:b/>
          <w:bCs/>
          <w:sz w:val="20"/>
          <w:szCs w:val="20"/>
        </w:rPr>
      </w:pPr>
      <w:r w:rsidRPr="00CF5F6D">
        <w:rPr>
          <w:b/>
          <w:bCs/>
          <w:sz w:val="20"/>
          <w:szCs w:val="20"/>
        </w:rPr>
        <w:t>Feb 2021-Feb 2021</w:t>
      </w:r>
      <w:r w:rsidRPr="00CF5F6D">
        <w:rPr>
          <w:b/>
          <w:bCs/>
          <w:sz w:val="20"/>
          <w:szCs w:val="20"/>
        </w:rPr>
        <w:tab/>
        <w:t>General Assembly Product Management Courses</w:t>
      </w:r>
    </w:p>
    <w:p w14:paraId="31D4AA7B" w14:textId="77777777" w:rsidR="002377C0" w:rsidRPr="00CF5F6D" w:rsidRDefault="002377C0" w:rsidP="0065372F">
      <w:pPr>
        <w:spacing w:after="120"/>
        <w:rPr>
          <w:b/>
          <w:sz w:val="20"/>
          <w:szCs w:val="20"/>
        </w:rPr>
      </w:pPr>
      <w:r w:rsidRPr="00CF5F6D">
        <w:rPr>
          <w:b/>
          <w:sz w:val="20"/>
          <w:szCs w:val="20"/>
        </w:rPr>
        <w:t>Sept 201</w:t>
      </w:r>
      <w:r>
        <w:rPr>
          <w:b/>
          <w:sz w:val="20"/>
          <w:szCs w:val="20"/>
        </w:rPr>
        <w:t>6</w:t>
      </w:r>
      <w:r w:rsidRPr="00CF5F6D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May </w:t>
      </w:r>
      <w:r w:rsidRPr="00CF5F6D">
        <w:rPr>
          <w:b/>
          <w:sz w:val="20"/>
          <w:szCs w:val="20"/>
        </w:rPr>
        <w:t xml:space="preserve">2020 </w:t>
      </w:r>
      <w:r w:rsidRPr="00CF5F6D">
        <w:rPr>
          <w:b/>
          <w:sz w:val="20"/>
          <w:szCs w:val="20"/>
        </w:rPr>
        <w:tab/>
        <w:t xml:space="preserve">BSc (Hons) Real Estate, Oxford Brookes University: 2:1 </w:t>
      </w:r>
    </w:p>
    <w:p w14:paraId="469D06DA" w14:textId="77777777" w:rsidR="002377C0" w:rsidRPr="00CF5F6D" w:rsidRDefault="002377C0" w:rsidP="0065372F">
      <w:pPr>
        <w:spacing w:after="120"/>
        <w:rPr>
          <w:b/>
          <w:sz w:val="20"/>
          <w:szCs w:val="20"/>
        </w:rPr>
      </w:pPr>
      <w:r w:rsidRPr="00CF5F6D">
        <w:rPr>
          <w:b/>
          <w:sz w:val="20"/>
          <w:szCs w:val="20"/>
        </w:rPr>
        <w:t>Sept 2011- Jun 2016</w:t>
      </w:r>
      <w:r w:rsidRPr="00CF5F6D">
        <w:rPr>
          <w:b/>
          <w:sz w:val="20"/>
          <w:szCs w:val="20"/>
        </w:rPr>
        <w:tab/>
        <w:t>Shiplake College</w:t>
      </w:r>
    </w:p>
    <w:p w14:paraId="111CAEB1" w14:textId="77777777" w:rsidR="002377C0" w:rsidRPr="00CF5F6D" w:rsidRDefault="002377C0" w:rsidP="0065372F">
      <w:pPr>
        <w:spacing w:after="120"/>
        <w:rPr>
          <w:sz w:val="20"/>
          <w:szCs w:val="20"/>
        </w:rPr>
      </w:pPr>
      <w:r w:rsidRPr="00CF5F6D">
        <w:rPr>
          <w:sz w:val="20"/>
          <w:szCs w:val="20"/>
        </w:rPr>
        <w:tab/>
      </w:r>
      <w:r w:rsidRPr="00CF5F6D">
        <w:rPr>
          <w:sz w:val="20"/>
          <w:szCs w:val="20"/>
        </w:rPr>
        <w:tab/>
      </w:r>
      <w:r w:rsidRPr="00CF5F6D">
        <w:rPr>
          <w:sz w:val="20"/>
          <w:szCs w:val="20"/>
        </w:rPr>
        <w:tab/>
      </w:r>
      <w:r w:rsidRPr="00CF5F6D">
        <w:rPr>
          <w:b/>
          <w:sz w:val="20"/>
          <w:szCs w:val="20"/>
        </w:rPr>
        <w:t>A-Levels:</w:t>
      </w:r>
      <w:r w:rsidRPr="00CF5F6D">
        <w:rPr>
          <w:sz w:val="20"/>
          <w:szCs w:val="20"/>
        </w:rPr>
        <w:t xml:space="preserve"> DT, Media, PE</w:t>
      </w:r>
    </w:p>
    <w:p w14:paraId="14667972" w14:textId="77777777" w:rsidR="002377C0" w:rsidRPr="00CF5F6D" w:rsidRDefault="002377C0" w:rsidP="0065372F">
      <w:pPr>
        <w:spacing w:after="120"/>
        <w:rPr>
          <w:b/>
          <w:sz w:val="20"/>
          <w:szCs w:val="20"/>
        </w:rPr>
      </w:pPr>
      <w:r w:rsidRPr="00CF5F6D">
        <w:rPr>
          <w:sz w:val="20"/>
          <w:szCs w:val="20"/>
        </w:rPr>
        <w:tab/>
      </w:r>
      <w:r w:rsidRPr="00CF5F6D">
        <w:rPr>
          <w:sz w:val="20"/>
          <w:szCs w:val="20"/>
        </w:rPr>
        <w:tab/>
      </w:r>
      <w:r w:rsidRPr="00CF5F6D">
        <w:rPr>
          <w:sz w:val="20"/>
          <w:szCs w:val="20"/>
        </w:rPr>
        <w:tab/>
      </w:r>
      <w:r w:rsidRPr="00CF5F6D">
        <w:rPr>
          <w:b/>
          <w:noProof/>
          <w:sz w:val="20"/>
          <w:szCs w:val="20"/>
        </w:rPr>
        <w:t>GCSEs</w:t>
      </w:r>
      <w:r w:rsidRPr="00CF5F6D">
        <w:rPr>
          <w:b/>
          <w:sz w:val="20"/>
          <w:szCs w:val="20"/>
        </w:rPr>
        <w:t xml:space="preserve">: </w:t>
      </w:r>
      <w:r w:rsidRPr="00CF5F6D">
        <w:rPr>
          <w:sz w:val="20"/>
          <w:szCs w:val="20"/>
        </w:rPr>
        <w:t>Grade A*- C Including English, Maths, Science, ICT, DT, PE</w:t>
      </w:r>
    </w:p>
    <w:p w14:paraId="393037F3" w14:textId="76114B2A" w:rsidR="00F95E08" w:rsidRPr="002377C0" w:rsidRDefault="002377C0" w:rsidP="0065372F">
      <w:pPr>
        <w:spacing w:after="120"/>
        <w:ind w:left="2160"/>
        <w:rPr>
          <w:sz w:val="20"/>
          <w:szCs w:val="20"/>
        </w:rPr>
      </w:pPr>
      <w:r w:rsidRPr="00CF5F6D">
        <w:rPr>
          <w:b/>
          <w:sz w:val="20"/>
          <w:szCs w:val="20"/>
        </w:rPr>
        <w:t>EPQ:</w:t>
      </w:r>
      <w:r w:rsidRPr="00CF5F6D">
        <w:rPr>
          <w:sz w:val="20"/>
          <w:szCs w:val="20"/>
        </w:rPr>
        <w:t xml:space="preserve"> Extended Project Qualification - Crossrail 1 and 2. Title:(What are the strengths and weaknesses of the Crossrail Projects for Property Investors?)</w:t>
      </w:r>
    </w:p>
    <w:p w14:paraId="75F753AE" w14:textId="714017F5" w:rsidR="00512360" w:rsidRPr="006825B1" w:rsidRDefault="006825B1" w:rsidP="00512360">
      <w:pPr>
        <w:pStyle w:val="Heading1"/>
        <w:spacing w:before="0"/>
        <w:rPr>
          <w:bCs/>
          <w:color w:val="auto"/>
        </w:rPr>
      </w:pPr>
      <w:r>
        <w:rPr>
          <w:bCs/>
          <w:color w:val="auto"/>
        </w:rPr>
        <w:t>Programming Experience</w:t>
      </w:r>
    </w:p>
    <w:p w14:paraId="2C522609" w14:textId="77777777" w:rsidR="00512360" w:rsidRPr="001B14ED" w:rsidRDefault="00512360" w:rsidP="00512360">
      <w:pPr>
        <w:pStyle w:val="Heading2"/>
        <w:spacing w:before="0"/>
        <w:rPr>
          <w:bCs/>
          <w:i/>
          <w:iCs/>
        </w:rPr>
      </w:pPr>
      <w:r w:rsidRPr="001B14ED">
        <w:rPr>
          <w:i/>
          <w:iCs/>
        </w:rPr>
        <w:t>Extreme Gaming-  Game Panel</w:t>
      </w:r>
      <w:r w:rsidRPr="001B14ED">
        <w:rPr>
          <w:bCs/>
          <w:i/>
          <w:iCs/>
        </w:rPr>
        <w:t xml:space="preserve"> </w:t>
      </w:r>
    </w:p>
    <w:p w14:paraId="6689E96E" w14:textId="77777777" w:rsidR="00512360" w:rsidRPr="006B5C5C" w:rsidRDefault="00000000" w:rsidP="00512360">
      <w:pPr>
        <w:pStyle w:val="NoSpacing"/>
      </w:pPr>
      <w:hyperlink r:id="rId7" w:history="1">
        <w:r w:rsidR="00512360" w:rsidRPr="00B900EF">
          <w:rPr>
            <w:rStyle w:val="Hyperlink"/>
          </w:rPr>
          <w:t>Https://</w:t>
        </w:r>
        <w:proofErr w:type="spellStart"/>
        <w:r w:rsidR="00512360" w:rsidRPr="00B900EF">
          <w:rPr>
            <w:rStyle w:val="Hyperlink"/>
          </w:rPr>
          <w:t>Extremegaming.uk</w:t>
        </w:r>
        <w:proofErr w:type="spellEnd"/>
      </w:hyperlink>
      <w:r w:rsidR="00512360">
        <w:t xml:space="preserve"> </w:t>
      </w:r>
      <w:r w:rsidR="00512360" w:rsidRPr="006B5C5C">
        <w:t>- Implementing/Testing TC-Admin/</w:t>
      </w:r>
      <w:proofErr w:type="spellStart"/>
      <w:r w:rsidR="00512360" w:rsidRPr="006B5C5C">
        <w:t>MultiCraft</w:t>
      </w:r>
      <w:proofErr w:type="spellEnd"/>
      <w:r w:rsidR="00512360" w:rsidRPr="006B5C5C">
        <w:t xml:space="preserve"> game panels while building own server using Docker &amp; Docker Compose to run MySQL servers and set up a VPN to connect server network from anywhere in the world.</w:t>
      </w:r>
    </w:p>
    <w:p w14:paraId="53CD09B6" w14:textId="77777777" w:rsidR="00512360" w:rsidRPr="001B14ED" w:rsidRDefault="00512360" w:rsidP="00512360">
      <w:pPr>
        <w:pStyle w:val="Heading2"/>
        <w:spacing w:before="0"/>
        <w:rPr>
          <w:i/>
          <w:iCs/>
        </w:rPr>
      </w:pPr>
      <w:r w:rsidRPr="001B14ED">
        <w:rPr>
          <w:i/>
          <w:iCs/>
        </w:rPr>
        <w:t>Python</w:t>
      </w:r>
    </w:p>
    <w:p w14:paraId="7BFA6268" w14:textId="77777777" w:rsidR="00512360" w:rsidRPr="006B5C5C" w:rsidRDefault="00512360" w:rsidP="00512360">
      <w:pPr>
        <w:pStyle w:val="NoSpacing"/>
      </w:pPr>
      <w:r>
        <w:t>Have taken a course to d</w:t>
      </w:r>
      <w:r w:rsidRPr="006B5C5C">
        <w:t>evelop skills in importing packages, loops, functions, pandas, Marplot Lib, NumPy and the basics of machine learning.</w:t>
      </w:r>
    </w:p>
    <w:p w14:paraId="4F9E2112" w14:textId="77777777" w:rsidR="00512360" w:rsidRPr="001B14ED" w:rsidRDefault="00512360" w:rsidP="00512360">
      <w:pPr>
        <w:pStyle w:val="Heading2"/>
        <w:spacing w:before="0"/>
        <w:rPr>
          <w:i/>
          <w:iCs/>
        </w:rPr>
      </w:pPr>
      <w:r w:rsidRPr="001B14ED">
        <w:rPr>
          <w:i/>
          <w:iCs/>
        </w:rPr>
        <w:t>Docker/Bash</w:t>
      </w:r>
    </w:p>
    <w:p w14:paraId="0067A1F5" w14:textId="77777777" w:rsidR="00512360" w:rsidRPr="006B5C5C" w:rsidRDefault="00512360" w:rsidP="00512360">
      <w:pPr>
        <w:pStyle w:val="NoSpacing"/>
      </w:pPr>
      <w:r w:rsidRPr="006B5C5C">
        <w:t xml:space="preserve">Using Nginx and Apache to start </w:t>
      </w:r>
      <w:r>
        <w:t xml:space="preserve">the </w:t>
      </w:r>
      <w:r w:rsidRPr="006B5C5C">
        <w:t xml:space="preserve">webserver on LAN and install docker on Ubuntu </w:t>
      </w:r>
      <w:r>
        <w:t xml:space="preserve">/ </w:t>
      </w:r>
      <w:r w:rsidRPr="006B5C5C">
        <w:t xml:space="preserve">Windows, </w:t>
      </w:r>
      <w:r>
        <w:t>as well as</w:t>
      </w:r>
      <w:r w:rsidRPr="006B5C5C">
        <w:t xml:space="preserve"> making scripts using Bash.</w:t>
      </w:r>
    </w:p>
    <w:p w14:paraId="22BCF57E" w14:textId="77777777" w:rsidR="00512360" w:rsidRPr="001B14ED" w:rsidRDefault="00512360" w:rsidP="00512360">
      <w:pPr>
        <w:pStyle w:val="Heading2"/>
        <w:spacing w:before="0"/>
        <w:rPr>
          <w:i/>
          <w:iCs/>
        </w:rPr>
      </w:pPr>
      <w:r w:rsidRPr="001B14ED">
        <w:rPr>
          <w:i/>
          <w:iCs/>
        </w:rPr>
        <w:t>Synology Nas</w:t>
      </w:r>
    </w:p>
    <w:p w14:paraId="4622B32C" w14:textId="77777777" w:rsidR="00512360" w:rsidRPr="006B5C5C" w:rsidRDefault="00512360" w:rsidP="00512360">
      <w:pPr>
        <w:pStyle w:val="NoSpacing"/>
        <w:rPr>
          <w:b/>
        </w:rPr>
      </w:pPr>
      <w:r w:rsidRPr="006B5C5C">
        <w:t>Established port forwarding, redirection, client software and VPN.  DDNS was used to connect the server to a domain.</w:t>
      </w:r>
    </w:p>
    <w:p w14:paraId="3C408364" w14:textId="77777777" w:rsidR="00512360" w:rsidRPr="001B14ED" w:rsidRDefault="00512360" w:rsidP="00512360">
      <w:pPr>
        <w:pStyle w:val="Heading2"/>
        <w:spacing w:before="0"/>
        <w:rPr>
          <w:i/>
          <w:iCs/>
        </w:rPr>
      </w:pPr>
      <w:r w:rsidRPr="001B14ED">
        <w:rPr>
          <w:i/>
          <w:iCs/>
        </w:rPr>
        <w:t>Ethereum Mining Server</w:t>
      </w:r>
    </w:p>
    <w:p w14:paraId="28B9AB8F" w14:textId="3EDC8420" w:rsidR="00512360" w:rsidRPr="00512360" w:rsidRDefault="00512360" w:rsidP="00B95C2E">
      <w:pPr>
        <w:pStyle w:val="NoSpacing"/>
        <w:spacing w:line="276" w:lineRule="auto"/>
        <w:rPr>
          <w:b/>
        </w:rPr>
      </w:pPr>
      <w:r w:rsidRPr="006B5C5C">
        <w:t>Set up a computer to run the Phoenix Miner, install</w:t>
      </w:r>
      <w:r>
        <w:t>ed</w:t>
      </w:r>
      <w:r w:rsidRPr="006B5C5C">
        <w:t xml:space="preserve"> two different GPUs and configured the programmes to start automatically when the computer launched</w:t>
      </w:r>
      <w:r w:rsidRPr="006B5C5C">
        <w:rPr>
          <w:b/>
        </w:rPr>
        <w:t>.</w:t>
      </w:r>
    </w:p>
    <w:p w14:paraId="4ACC5811" w14:textId="343D24CD" w:rsidR="00D02835" w:rsidRPr="006825B1" w:rsidRDefault="00D02835" w:rsidP="00B95C2E">
      <w:pPr>
        <w:pStyle w:val="Heading1"/>
        <w:spacing w:before="0" w:line="240" w:lineRule="auto"/>
        <w:rPr>
          <w:color w:val="auto"/>
        </w:rPr>
      </w:pPr>
      <w:r w:rsidRPr="006825B1">
        <w:rPr>
          <w:color w:val="auto"/>
        </w:rPr>
        <w:t>Employment</w:t>
      </w:r>
    </w:p>
    <w:p w14:paraId="2C23BEE6" w14:textId="77777777" w:rsidR="00F95E08" w:rsidRDefault="00F95E08" w:rsidP="00B95C2E">
      <w:pPr>
        <w:pStyle w:val="Heading2"/>
        <w:spacing w:before="0" w:line="240" w:lineRule="auto"/>
      </w:pPr>
      <w:r>
        <w:t>Elmore – Insurance Broker Digital Asset and Fintech Team -  June 2022 – September 2022</w:t>
      </w:r>
    </w:p>
    <w:p w14:paraId="2AFB1B58" w14:textId="42422848" w:rsidR="009C3C8D" w:rsidRPr="00441D62" w:rsidRDefault="009C3C8D" w:rsidP="00F95E08">
      <w:pPr>
        <w:pStyle w:val="NoSpacing"/>
        <w:rPr>
          <w:u w:val="single"/>
          <w:lang w:eastAsia="en-GB"/>
        </w:rPr>
      </w:pPr>
      <w:r w:rsidRPr="00441D62">
        <w:rPr>
          <w:u w:val="single"/>
          <w:lang w:eastAsia="en-GB"/>
        </w:rPr>
        <w:t>Business Development</w:t>
      </w:r>
      <w:r w:rsidR="00D02835">
        <w:rPr>
          <w:u w:val="single"/>
          <w:lang w:eastAsia="en-GB"/>
        </w:rPr>
        <w:t xml:space="preserve"> </w:t>
      </w:r>
    </w:p>
    <w:p w14:paraId="7E54BFA1" w14:textId="06E56A34" w:rsidR="009C3C8D" w:rsidRPr="009C3C8D" w:rsidRDefault="009C3C8D" w:rsidP="009C3C8D">
      <w:pPr>
        <w:pStyle w:val="NoSpacing"/>
        <w:numPr>
          <w:ilvl w:val="0"/>
          <w:numId w:val="44"/>
        </w:numPr>
        <w:rPr>
          <w:lang w:eastAsia="en-GB"/>
        </w:rPr>
      </w:pPr>
      <w:r w:rsidRPr="009C3C8D">
        <w:rPr>
          <w:lang w:eastAsia="en-GB"/>
        </w:rPr>
        <w:t>Attended crypto (Web3) &amp; Fintech conference</w:t>
      </w:r>
      <w:r w:rsidR="00441D62">
        <w:rPr>
          <w:lang w:eastAsia="en-GB"/>
        </w:rPr>
        <w:t>s</w:t>
      </w:r>
      <w:r w:rsidRPr="009C3C8D">
        <w:rPr>
          <w:lang w:eastAsia="en-GB"/>
        </w:rPr>
        <w:t xml:space="preserve"> and meetups collecting new leads for the team to pursue </w:t>
      </w:r>
    </w:p>
    <w:p w14:paraId="14487A54" w14:textId="77777777" w:rsidR="009C3C8D" w:rsidRPr="00C81B4B" w:rsidRDefault="009C3C8D" w:rsidP="009C3C8D">
      <w:pPr>
        <w:pStyle w:val="NoSpacing"/>
        <w:rPr>
          <w:u w:val="single"/>
          <w:lang w:eastAsia="en-GB"/>
        </w:rPr>
      </w:pPr>
      <w:r w:rsidRPr="00C81B4B">
        <w:rPr>
          <w:u w:val="single"/>
          <w:lang w:eastAsia="en-GB"/>
        </w:rPr>
        <w:t>Account handling </w:t>
      </w:r>
    </w:p>
    <w:p w14:paraId="3B899F4A" w14:textId="3D8B27BA" w:rsidR="009C3C8D" w:rsidRPr="009C3C8D" w:rsidRDefault="009C3C8D" w:rsidP="009C3C8D">
      <w:pPr>
        <w:pStyle w:val="NoSpacing"/>
        <w:numPr>
          <w:ilvl w:val="0"/>
          <w:numId w:val="44"/>
        </w:numPr>
        <w:rPr>
          <w:lang w:eastAsia="en-GB"/>
        </w:rPr>
      </w:pPr>
      <w:r w:rsidRPr="009C3C8D">
        <w:rPr>
          <w:lang w:eastAsia="en-GB"/>
        </w:rPr>
        <w:t>Made sure that the account were in proper working order such that they had debit notes, cover letters, closing letters, KYC/AML and that we had the relevant data to show the FCA or Auditor if asked </w:t>
      </w:r>
    </w:p>
    <w:p w14:paraId="0BD4DF4E" w14:textId="44FE30F3" w:rsidR="009C3C8D" w:rsidRPr="00441D62" w:rsidRDefault="009C3C8D" w:rsidP="009C3C8D">
      <w:pPr>
        <w:pStyle w:val="NoSpacing"/>
        <w:rPr>
          <w:u w:val="single"/>
          <w:lang w:eastAsia="en-GB"/>
        </w:rPr>
      </w:pPr>
      <w:r w:rsidRPr="00441D62">
        <w:rPr>
          <w:u w:val="single"/>
          <w:lang w:eastAsia="en-GB"/>
        </w:rPr>
        <w:t>Marketing</w:t>
      </w:r>
    </w:p>
    <w:p w14:paraId="0087670A" w14:textId="77777777" w:rsidR="009C3C8D" w:rsidRPr="009C3C8D" w:rsidRDefault="009C3C8D" w:rsidP="009C3C8D">
      <w:pPr>
        <w:pStyle w:val="NoSpacing"/>
        <w:numPr>
          <w:ilvl w:val="0"/>
          <w:numId w:val="45"/>
        </w:numPr>
        <w:rPr>
          <w:lang w:eastAsia="en-GB"/>
        </w:rPr>
      </w:pPr>
      <w:r w:rsidRPr="009C3C8D">
        <w:rPr>
          <w:lang w:eastAsia="en-GB"/>
        </w:rPr>
        <w:t>Wrote articles and websites content that was published on the company website</w:t>
      </w:r>
    </w:p>
    <w:p w14:paraId="6588AAD8" w14:textId="66A8BFF4" w:rsidR="009C3C8D" w:rsidRPr="00441D62" w:rsidRDefault="009C3C8D" w:rsidP="009C3C8D">
      <w:pPr>
        <w:pStyle w:val="NoSpacing"/>
        <w:rPr>
          <w:u w:val="single"/>
          <w:lang w:eastAsia="en-GB"/>
        </w:rPr>
      </w:pPr>
      <w:r w:rsidRPr="00441D62">
        <w:rPr>
          <w:u w:val="single"/>
          <w:lang w:eastAsia="en-GB"/>
        </w:rPr>
        <w:t>Operations</w:t>
      </w:r>
    </w:p>
    <w:p w14:paraId="2879B9BD" w14:textId="734A541E" w:rsidR="009C3C8D" w:rsidRPr="009C3C8D" w:rsidRDefault="00441D62" w:rsidP="009C3C8D">
      <w:pPr>
        <w:pStyle w:val="NoSpacing"/>
        <w:numPr>
          <w:ilvl w:val="0"/>
          <w:numId w:val="45"/>
        </w:numPr>
        <w:rPr>
          <w:lang w:eastAsia="en-GB"/>
        </w:rPr>
      </w:pPr>
      <w:r>
        <w:rPr>
          <w:lang w:eastAsia="en-GB"/>
        </w:rPr>
        <w:t>Created</w:t>
      </w:r>
      <w:r w:rsidR="009C3C8D" w:rsidRPr="009C3C8D">
        <w:rPr>
          <w:lang w:eastAsia="en-GB"/>
        </w:rPr>
        <w:t xml:space="preserve"> </w:t>
      </w:r>
      <w:r>
        <w:rPr>
          <w:lang w:eastAsia="en-GB"/>
        </w:rPr>
        <w:t xml:space="preserve">a </w:t>
      </w:r>
      <w:r w:rsidR="009C3C8D" w:rsidRPr="009C3C8D">
        <w:rPr>
          <w:lang w:eastAsia="en-GB"/>
        </w:rPr>
        <w:t>market research survey to open up new markets for the company </w:t>
      </w:r>
    </w:p>
    <w:p w14:paraId="60D740D4" w14:textId="6DBDD8A0" w:rsidR="009C3C8D" w:rsidRPr="009C3C8D" w:rsidRDefault="00441D62" w:rsidP="009C3C8D">
      <w:pPr>
        <w:pStyle w:val="NoSpacing"/>
        <w:numPr>
          <w:ilvl w:val="0"/>
          <w:numId w:val="45"/>
        </w:numPr>
        <w:rPr>
          <w:lang w:eastAsia="en-GB"/>
        </w:rPr>
      </w:pPr>
      <w:r w:rsidRPr="009C3C8D">
        <w:rPr>
          <w:lang w:eastAsia="en-GB"/>
        </w:rPr>
        <w:t>Analyse</w:t>
      </w:r>
      <w:r>
        <w:rPr>
          <w:lang w:eastAsia="en-GB"/>
        </w:rPr>
        <w:t>d</w:t>
      </w:r>
      <w:r w:rsidR="009C3C8D">
        <w:rPr>
          <w:lang w:eastAsia="en-GB"/>
        </w:rPr>
        <w:t xml:space="preserve"> </w:t>
      </w:r>
      <w:r w:rsidR="009C3C8D" w:rsidRPr="009C3C8D">
        <w:rPr>
          <w:lang w:eastAsia="en-GB"/>
        </w:rPr>
        <w:t>the process of opening a new account and processes</w:t>
      </w:r>
      <w:r>
        <w:rPr>
          <w:lang w:eastAsia="en-GB"/>
        </w:rPr>
        <w:t xml:space="preserve"> </w:t>
      </w:r>
      <w:r w:rsidR="009C3C8D" w:rsidRPr="009C3C8D">
        <w:rPr>
          <w:lang w:eastAsia="en-GB"/>
        </w:rPr>
        <w:t>used to send information to underwriters</w:t>
      </w:r>
    </w:p>
    <w:p w14:paraId="3E5C7615" w14:textId="12C77870" w:rsidR="006B1FEE" w:rsidRPr="006B1FEE" w:rsidRDefault="009C3C8D" w:rsidP="009C3C8D">
      <w:pPr>
        <w:pStyle w:val="NoSpacing"/>
        <w:numPr>
          <w:ilvl w:val="0"/>
          <w:numId w:val="45"/>
        </w:numPr>
        <w:rPr>
          <w:lang w:eastAsia="en-GB"/>
        </w:rPr>
      </w:pPr>
      <w:r w:rsidRPr="009C3C8D">
        <w:rPr>
          <w:lang w:eastAsia="en-GB"/>
        </w:rPr>
        <w:t>Proposed a new set of processes to improve the presentation made by the company to the underwriters </w:t>
      </w:r>
    </w:p>
    <w:p w14:paraId="30306F7C" w14:textId="763DEA2B" w:rsidR="00692E93" w:rsidRDefault="00692E93" w:rsidP="001B14ED">
      <w:pPr>
        <w:pStyle w:val="Heading2"/>
        <w:spacing w:before="0"/>
      </w:pPr>
      <w:r>
        <w:t xml:space="preserve">Workiva – </w:t>
      </w:r>
      <w:r w:rsidR="008601FE">
        <w:t>B</w:t>
      </w:r>
      <w:r w:rsidR="008601FE" w:rsidRPr="008601FE">
        <w:t>usiness</w:t>
      </w:r>
      <w:r w:rsidR="008601FE">
        <w:t xml:space="preserve"> </w:t>
      </w:r>
      <w:r>
        <w:t>Develop</w:t>
      </w:r>
      <w:r w:rsidR="00B14774">
        <w:t>me</w:t>
      </w:r>
      <w:r>
        <w:t>nt Manager</w:t>
      </w:r>
      <w:r w:rsidR="00DB7003">
        <w:t xml:space="preserve"> </w:t>
      </w:r>
      <w:r>
        <w:t xml:space="preserve"> – January 2022 – </w:t>
      </w:r>
      <w:r w:rsidR="006B1FEE">
        <w:t>April 2022</w:t>
      </w:r>
    </w:p>
    <w:p w14:paraId="61E972B4" w14:textId="5068895E" w:rsidR="00DB7003" w:rsidRDefault="00DB7003" w:rsidP="001B14ED">
      <w:pPr>
        <w:pStyle w:val="ListParagraph"/>
        <w:numPr>
          <w:ilvl w:val="0"/>
          <w:numId w:val="31"/>
        </w:numPr>
      </w:pPr>
      <w:r>
        <w:t>Products included</w:t>
      </w:r>
      <w:r w:rsidR="00692E93">
        <w:t xml:space="preserve"> Global Strategy Reporting</w:t>
      </w:r>
      <w:r>
        <w:t>, Annual Reporting, ESG Reporting and ESEF Reporting.</w:t>
      </w:r>
    </w:p>
    <w:p w14:paraId="243A9E6E" w14:textId="4F197487" w:rsidR="00A136CA" w:rsidRDefault="00A136CA" w:rsidP="00BB20F7">
      <w:pPr>
        <w:pStyle w:val="ListParagraph"/>
        <w:numPr>
          <w:ilvl w:val="0"/>
          <w:numId w:val="31"/>
        </w:numPr>
        <w:spacing w:after="0"/>
      </w:pPr>
      <w:r>
        <w:t>Salesforce put together reports and dashbo</w:t>
      </w:r>
      <w:r w:rsidR="00B14774">
        <w:t>a</w:t>
      </w:r>
      <w:r>
        <w:t xml:space="preserve">rds within the platform to track my performance. </w:t>
      </w:r>
    </w:p>
    <w:p w14:paraId="35CD54F5" w14:textId="1C30C8A5" w:rsidR="00B244EF" w:rsidRDefault="00B468B6" w:rsidP="00BB20F7">
      <w:pPr>
        <w:pStyle w:val="Heading2"/>
        <w:spacing w:before="0"/>
      </w:pPr>
      <w:bookmarkStart w:id="1" w:name="_Hlk76634534"/>
      <w:r>
        <w:t xml:space="preserve">Ebury -  Credit Broker – September 2021 – </w:t>
      </w:r>
      <w:r w:rsidR="00692E93">
        <w:t>December 2021</w:t>
      </w:r>
    </w:p>
    <w:p w14:paraId="6E356004" w14:textId="2B709F5E" w:rsidR="00BF3390" w:rsidRDefault="00BF3390" w:rsidP="00BB20F7">
      <w:pPr>
        <w:pStyle w:val="ListParagraph"/>
        <w:numPr>
          <w:ilvl w:val="0"/>
          <w:numId w:val="25"/>
        </w:numPr>
        <w:spacing w:after="0"/>
      </w:pPr>
      <w:r>
        <w:t>Pitch</w:t>
      </w:r>
      <w:r w:rsidR="00E04782">
        <w:t>ed</w:t>
      </w:r>
      <w:r>
        <w:t xml:space="preserve"> </w:t>
      </w:r>
      <w:r w:rsidR="00E04782">
        <w:t xml:space="preserve">B2B </w:t>
      </w:r>
      <w:r>
        <w:t xml:space="preserve">clients over the phone with a view that they will use us to place their business. </w:t>
      </w:r>
    </w:p>
    <w:p w14:paraId="10B16248" w14:textId="4ED13586" w:rsidR="00BF3390" w:rsidRDefault="00BF3390" w:rsidP="006825B1">
      <w:pPr>
        <w:pStyle w:val="ListParagraph"/>
        <w:numPr>
          <w:ilvl w:val="0"/>
          <w:numId w:val="25"/>
        </w:numPr>
        <w:spacing w:after="0" w:line="276" w:lineRule="auto"/>
      </w:pPr>
      <w:r>
        <w:lastRenderedPageBreak/>
        <w:t>Maintain and update the Sales Forces CRM system to communicate with the rest of the team.</w:t>
      </w:r>
    </w:p>
    <w:p w14:paraId="3D729B6A" w14:textId="27D28D8B" w:rsidR="000D2424" w:rsidRDefault="000D2424" w:rsidP="001B14ED">
      <w:pPr>
        <w:pStyle w:val="Heading2"/>
        <w:spacing w:before="0"/>
      </w:pPr>
      <w:r w:rsidRPr="003E0024">
        <w:t>U</w:t>
      </w:r>
      <w:r>
        <w:t>l</w:t>
      </w:r>
      <w:r w:rsidRPr="003E0024">
        <w:t>yssere</w:t>
      </w:r>
      <w:r>
        <w:t xml:space="preserve"> – Reinsurance Broker – April</w:t>
      </w:r>
      <w:r w:rsidR="00B14774">
        <w:t xml:space="preserve"> </w:t>
      </w:r>
      <w:r>
        <w:t>2021 – July 2021</w:t>
      </w:r>
    </w:p>
    <w:bookmarkEnd w:id="1"/>
    <w:p w14:paraId="10977649" w14:textId="460FA979" w:rsidR="00BF3390" w:rsidRDefault="00BF3390" w:rsidP="001B14ED">
      <w:pPr>
        <w:pStyle w:val="NoSpacing"/>
        <w:numPr>
          <w:ilvl w:val="0"/>
          <w:numId w:val="24"/>
        </w:numPr>
      </w:pPr>
      <w:r>
        <w:t>Collected data on clients using market information so that we had it ready to produce a contract</w:t>
      </w:r>
      <w:r w:rsidR="001B14ED">
        <w:t>.</w:t>
      </w:r>
    </w:p>
    <w:p w14:paraId="1DA18392" w14:textId="5CAFA277" w:rsidR="00BF3390" w:rsidRDefault="00BF3390" w:rsidP="001B14ED">
      <w:pPr>
        <w:pStyle w:val="NoSpacing"/>
        <w:numPr>
          <w:ilvl w:val="0"/>
          <w:numId w:val="24"/>
        </w:numPr>
      </w:pPr>
      <w:r>
        <w:t>Liaise with clients over face-to-face negotiations</w:t>
      </w:r>
    </w:p>
    <w:p w14:paraId="765391D6" w14:textId="77777777" w:rsidR="00BF3390" w:rsidRDefault="00BF3390" w:rsidP="001B14ED">
      <w:pPr>
        <w:pStyle w:val="NoSpacing"/>
        <w:numPr>
          <w:ilvl w:val="0"/>
          <w:numId w:val="24"/>
        </w:numPr>
      </w:pPr>
      <w:r>
        <w:t xml:space="preserve">MRC Slips - Put together MRC placing slips, which were then sent to underwriters. </w:t>
      </w:r>
    </w:p>
    <w:p w14:paraId="6A3F3C13" w14:textId="387D7F4F" w:rsidR="000D2424" w:rsidRDefault="000D2424" w:rsidP="001B14ED">
      <w:pPr>
        <w:pStyle w:val="Heading2"/>
        <w:spacing w:before="0"/>
      </w:pPr>
      <w:r>
        <w:t xml:space="preserve">Lockton LLP </w:t>
      </w:r>
      <w:r w:rsidR="006E3F4B">
        <w:t>–</w:t>
      </w:r>
      <w:r>
        <w:t xml:space="preserve"> </w:t>
      </w:r>
      <w:r w:rsidR="006E3F4B">
        <w:t>Insurance Warr</w:t>
      </w:r>
      <w:r w:rsidR="00441D62">
        <w:t>a</w:t>
      </w:r>
      <w:r w:rsidR="006E3F4B">
        <w:t>nties and Indem</w:t>
      </w:r>
      <w:r w:rsidR="00441D62">
        <w:t>n</w:t>
      </w:r>
      <w:r w:rsidR="006E3F4B">
        <w:t>ities for Share Purchase Agr</w:t>
      </w:r>
      <w:r w:rsidR="00441D62">
        <w:t>e</w:t>
      </w:r>
      <w:r w:rsidR="006E3F4B">
        <w:t>ements BDR</w:t>
      </w:r>
      <w:r w:rsidR="00441D62">
        <w:t xml:space="preserve"> intern</w:t>
      </w:r>
      <w:r>
        <w:t>- February 2021</w:t>
      </w:r>
    </w:p>
    <w:p w14:paraId="5E4DEBA3" w14:textId="77777777" w:rsidR="00F0214F" w:rsidRDefault="000D2424" w:rsidP="001B14ED">
      <w:pPr>
        <w:pStyle w:val="NoSpacing"/>
        <w:numPr>
          <w:ilvl w:val="0"/>
          <w:numId w:val="32"/>
        </w:numPr>
      </w:pPr>
      <w:r>
        <w:t xml:space="preserve">Mapped contacts for the team. </w:t>
      </w:r>
    </w:p>
    <w:p w14:paraId="26ECC626" w14:textId="10D88AB5" w:rsidR="000D2424" w:rsidRDefault="000D2424" w:rsidP="001B14ED">
      <w:pPr>
        <w:pStyle w:val="NoSpacing"/>
        <w:numPr>
          <w:ilvl w:val="0"/>
          <w:numId w:val="32"/>
        </w:numPr>
      </w:pPr>
      <w:r>
        <w:t>Research upcoming ESG Energy and Infrastructure as well as M&amp;A deals</w:t>
      </w:r>
    </w:p>
    <w:p w14:paraId="3FF246B5" w14:textId="3B0738DF" w:rsidR="00DD620D" w:rsidRDefault="00DD620D" w:rsidP="001B14ED">
      <w:pPr>
        <w:pStyle w:val="Heading2"/>
        <w:spacing w:before="0"/>
      </w:pPr>
      <w:r>
        <w:t xml:space="preserve">SLB Group -  </w:t>
      </w:r>
      <w:r w:rsidR="006E3F4B">
        <w:t xml:space="preserve">Equity Raising </w:t>
      </w:r>
      <w:r>
        <w:t>Associate - January 2021 - February 2021 </w:t>
      </w:r>
      <w:r w:rsidR="00F95E08">
        <w:t xml:space="preserve"> </w:t>
      </w:r>
    </w:p>
    <w:p w14:paraId="5041D4AD" w14:textId="303F3C30" w:rsidR="00DD620D" w:rsidRDefault="00DD620D" w:rsidP="001B14ED">
      <w:pPr>
        <w:pStyle w:val="NoSpacing"/>
      </w:pPr>
      <w:r>
        <w:t xml:space="preserve">• Helped to Raise Debt, Manage Capital, and do some consultancy work. </w:t>
      </w:r>
    </w:p>
    <w:p w14:paraId="1CF7C197" w14:textId="53FB39C7" w:rsidR="00997565" w:rsidRDefault="00DD620D" w:rsidP="001B14ED">
      <w:pPr>
        <w:pStyle w:val="NoSpacing"/>
      </w:pPr>
      <w:r>
        <w:t>• Produced market breakdowns e.g., USA Technology Market</w:t>
      </w:r>
    </w:p>
    <w:p w14:paraId="67E466AD" w14:textId="04F3A67F" w:rsidR="00F95E08" w:rsidRPr="006825B1" w:rsidRDefault="006825B1" w:rsidP="006825B1">
      <w:pPr>
        <w:pStyle w:val="Heading1"/>
        <w:spacing w:before="0" w:line="276" w:lineRule="auto"/>
        <w:rPr>
          <w:color w:val="auto"/>
        </w:rPr>
      </w:pPr>
      <w:r w:rsidRPr="006825B1">
        <w:rPr>
          <w:color w:val="auto"/>
        </w:rPr>
        <w:t>Internships</w:t>
      </w:r>
    </w:p>
    <w:p w14:paraId="376D45E5" w14:textId="513D6AD9" w:rsidR="00DD620D" w:rsidRDefault="00DD620D" w:rsidP="001B14ED">
      <w:pPr>
        <w:pStyle w:val="Heading2"/>
        <w:spacing w:before="0"/>
      </w:pPr>
      <w:r>
        <w:t>Oxford Brookes University - Student Ambassador - September 2017 - August 2020</w:t>
      </w:r>
    </w:p>
    <w:p w14:paraId="761F878F" w14:textId="67C61BFF" w:rsidR="00DD620D" w:rsidRDefault="00DD620D" w:rsidP="001B14ED">
      <w:pPr>
        <w:pStyle w:val="Heading2"/>
        <w:spacing w:before="0"/>
      </w:pPr>
      <w:r>
        <w:t xml:space="preserve">Skwire – </w:t>
      </w:r>
      <w:r w:rsidR="006E3F4B">
        <w:t>Property Tec</w:t>
      </w:r>
      <w:r w:rsidR="00441D62">
        <w:t>h</w:t>
      </w:r>
      <w:r w:rsidR="006E3F4B">
        <w:t xml:space="preserve">nology </w:t>
      </w:r>
      <w:r>
        <w:t>Intern - August 2019 - August 2019</w:t>
      </w:r>
    </w:p>
    <w:p w14:paraId="56C0CE91" w14:textId="6B0C0961" w:rsidR="00DD620D" w:rsidRDefault="00DD620D" w:rsidP="001B14ED">
      <w:pPr>
        <w:pStyle w:val="NoSpacing"/>
        <w:numPr>
          <w:ilvl w:val="0"/>
          <w:numId w:val="24"/>
        </w:numPr>
      </w:pPr>
      <w:r>
        <w:t xml:space="preserve">Sourcing debt-financed furniture providers </w:t>
      </w:r>
    </w:p>
    <w:p w14:paraId="3FD55EFD" w14:textId="47D0CD64" w:rsidR="00DD620D" w:rsidRDefault="00DD620D" w:rsidP="001B14ED">
      <w:pPr>
        <w:pStyle w:val="NoSpacing"/>
        <w:numPr>
          <w:ilvl w:val="0"/>
          <w:numId w:val="24"/>
        </w:numPr>
      </w:pPr>
      <w:r>
        <w:t xml:space="preserve">Legal research on leasehold contracts </w:t>
      </w:r>
    </w:p>
    <w:p w14:paraId="2F0F8479" w14:textId="3064589C" w:rsidR="00DD620D" w:rsidRDefault="00DD620D" w:rsidP="001B14ED">
      <w:pPr>
        <w:pStyle w:val="NoSpacing"/>
        <w:numPr>
          <w:ilvl w:val="0"/>
          <w:numId w:val="24"/>
        </w:numPr>
      </w:pPr>
      <w:r>
        <w:t xml:space="preserve">Research on short-let rental pricing during peak times of the year </w:t>
      </w:r>
    </w:p>
    <w:p w14:paraId="6E7D02E1" w14:textId="14A82600" w:rsidR="00DD620D" w:rsidRDefault="00DD620D" w:rsidP="001B14ED">
      <w:pPr>
        <w:pStyle w:val="NoSpacing"/>
        <w:numPr>
          <w:ilvl w:val="0"/>
          <w:numId w:val="24"/>
        </w:numPr>
      </w:pPr>
      <w:r>
        <w:t xml:space="preserve">Setting up a social listening tool for property-related regulation </w:t>
      </w:r>
    </w:p>
    <w:p w14:paraId="4E1E83E7" w14:textId="11C692DD" w:rsidR="00DD620D" w:rsidRDefault="00DD620D" w:rsidP="001B14ED">
      <w:pPr>
        <w:pStyle w:val="NoSpacing"/>
        <w:numPr>
          <w:ilvl w:val="0"/>
          <w:numId w:val="24"/>
        </w:numPr>
      </w:pPr>
      <w:r>
        <w:t>Marketing research leading to company website overhaul</w:t>
      </w:r>
    </w:p>
    <w:p w14:paraId="78C8DA3C" w14:textId="036EB25D" w:rsidR="00DD620D" w:rsidRDefault="00DD620D" w:rsidP="001B14ED">
      <w:pPr>
        <w:pStyle w:val="Heading2"/>
        <w:spacing w:before="0"/>
      </w:pPr>
      <w:r>
        <w:t xml:space="preserve">Carpe Diem Property </w:t>
      </w:r>
      <w:r w:rsidR="006E3F4B">
        <w:t>–</w:t>
      </w:r>
      <w:r>
        <w:t xml:space="preserve"> </w:t>
      </w:r>
      <w:r w:rsidR="006E3F4B">
        <w:t xml:space="preserve">Commercial Property </w:t>
      </w:r>
      <w:r>
        <w:t>Consultant</w:t>
      </w:r>
      <w:r w:rsidR="00DF0F02">
        <w:t xml:space="preserve"> Intern</w:t>
      </w:r>
      <w:r>
        <w:t xml:space="preserve"> - May 2019 - August 2019</w:t>
      </w:r>
    </w:p>
    <w:p w14:paraId="53DF9FE7" w14:textId="2C250963" w:rsidR="00DD620D" w:rsidRDefault="00DD620D" w:rsidP="001B14ED">
      <w:pPr>
        <w:pStyle w:val="Heading2"/>
        <w:spacing w:before="0"/>
      </w:pPr>
      <w:r>
        <w:t xml:space="preserve">GAM - </w:t>
      </w:r>
      <w:r w:rsidR="006E3F4B">
        <w:t xml:space="preserve"> Equity Fund </w:t>
      </w:r>
      <w:r>
        <w:t>Intern - August 2017 - September 2017</w:t>
      </w:r>
    </w:p>
    <w:p w14:paraId="00E5BE71" w14:textId="3188A660" w:rsidR="00927C52" w:rsidRDefault="00927C52" w:rsidP="001B14ED">
      <w:pPr>
        <w:pStyle w:val="Heading2"/>
        <w:spacing w:before="0"/>
      </w:pPr>
      <w:r>
        <w:t xml:space="preserve">Panmure Gordon &amp; Co – </w:t>
      </w:r>
      <w:r w:rsidR="006E3F4B">
        <w:t xml:space="preserve">Equity Fund </w:t>
      </w:r>
      <w:r>
        <w:t>Intern - August 2015 - August 2015</w:t>
      </w:r>
    </w:p>
    <w:p w14:paraId="69F48DF5" w14:textId="027AF14A" w:rsidR="00927C52" w:rsidRDefault="00927C52" w:rsidP="001B14ED">
      <w:pPr>
        <w:pStyle w:val="Heading2"/>
        <w:spacing w:before="0"/>
      </w:pPr>
      <w:r>
        <w:t xml:space="preserve">Knight Frank </w:t>
      </w:r>
      <w:r w:rsidR="006E3F4B">
        <w:t>–</w:t>
      </w:r>
      <w:r>
        <w:t xml:space="preserve"> </w:t>
      </w:r>
      <w:r w:rsidR="006E3F4B">
        <w:t>Estate Agency Work Ex</w:t>
      </w:r>
      <w:r w:rsidR="00441D62">
        <w:t>pe</w:t>
      </w:r>
      <w:r w:rsidR="006E3F4B">
        <w:t xml:space="preserve">rience </w:t>
      </w:r>
      <w:r>
        <w:t>- July 2015 - July 2015</w:t>
      </w:r>
    </w:p>
    <w:p w14:paraId="5D482BBB" w14:textId="77777777" w:rsidR="001B14ED" w:rsidRDefault="001B14ED" w:rsidP="007E1A11"/>
    <w:p w14:paraId="569A326D" w14:textId="77777777" w:rsidR="001B14ED" w:rsidRDefault="001B14ED" w:rsidP="007E1A11"/>
    <w:sectPr w:rsidR="001B14ED" w:rsidSect="001702F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TS-derived-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D23"/>
    <w:multiLevelType w:val="hybridMultilevel"/>
    <w:tmpl w:val="15607C8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ED4434"/>
    <w:multiLevelType w:val="hybridMultilevel"/>
    <w:tmpl w:val="01A2E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80269"/>
    <w:multiLevelType w:val="hybridMultilevel"/>
    <w:tmpl w:val="535C4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14FF2"/>
    <w:multiLevelType w:val="hybridMultilevel"/>
    <w:tmpl w:val="9A7CFF08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0D97B15"/>
    <w:multiLevelType w:val="hybridMultilevel"/>
    <w:tmpl w:val="5D421A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72472"/>
    <w:multiLevelType w:val="hybridMultilevel"/>
    <w:tmpl w:val="6368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802C6"/>
    <w:multiLevelType w:val="multilevel"/>
    <w:tmpl w:val="473E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D38FF"/>
    <w:multiLevelType w:val="hybridMultilevel"/>
    <w:tmpl w:val="B7A25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C1AD3"/>
    <w:multiLevelType w:val="hybridMultilevel"/>
    <w:tmpl w:val="906E2E2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42F5FDD"/>
    <w:multiLevelType w:val="hybridMultilevel"/>
    <w:tmpl w:val="D744ECC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6636DFB"/>
    <w:multiLevelType w:val="multilevel"/>
    <w:tmpl w:val="EFDC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86046"/>
    <w:multiLevelType w:val="hybridMultilevel"/>
    <w:tmpl w:val="52340476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28421BB0"/>
    <w:multiLevelType w:val="hybridMultilevel"/>
    <w:tmpl w:val="40FA2F2A"/>
    <w:lvl w:ilvl="0" w:tplc="0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 w15:restartNumberingAfterBreak="0">
    <w:nsid w:val="2C6311B6"/>
    <w:multiLevelType w:val="hybridMultilevel"/>
    <w:tmpl w:val="67C8F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2244E"/>
    <w:multiLevelType w:val="hybridMultilevel"/>
    <w:tmpl w:val="A09623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B5F7E"/>
    <w:multiLevelType w:val="hybridMultilevel"/>
    <w:tmpl w:val="619E71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609E"/>
    <w:multiLevelType w:val="hybridMultilevel"/>
    <w:tmpl w:val="196E10EE"/>
    <w:lvl w:ilvl="0" w:tplc="39BC72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3BC0"/>
    <w:multiLevelType w:val="hybridMultilevel"/>
    <w:tmpl w:val="35D20D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D7D8F"/>
    <w:multiLevelType w:val="hybridMultilevel"/>
    <w:tmpl w:val="76700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5B30AC"/>
    <w:multiLevelType w:val="hybridMultilevel"/>
    <w:tmpl w:val="DE561AB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A6A240B"/>
    <w:multiLevelType w:val="multilevel"/>
    <w:tmpl w:val="CF3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565A0"/>
    <w:multiLevelType w:val="hybridMultilevel"/>
    <w:tmpl w:val="CA8E5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B036E"/>
    <w:multiLevelType w:val="hybridMultilevel"/>
    <w:tmpl w:val="74CAE06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0D851D6"/>
    <w:multiLevelType w:val="hybridMultilevel"/>
    <w:tmpl w:val="9152A470"/>
    <w:lvl w:ilvl="0" w:tplc="0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4" w15:restartNumberingAfterBreak="0">
    <w:nsid w:val="4E9D12FA"/>
    <w:multiLevelType w:val="multilevel"/>
    <w:tmpl w:val="7AD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A4794"/>
    <w:multiLevelType w:val="hybridMultilevel"/>
    <w:tmpl w:val="57D851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3756DC"/>
    <w:multiLevelType w:val="hybridMultilevel"/>
    <w:tmpl w:val="A314B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707126"/>
    <w:multiLevelType w:val="hybridMultilevel"/>
    <w:tmpl w:val="CF2DDB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7B616ED"/>
    <w:multiLevelType w:val="hybridMultilevel"/>
    <w:tmpl w:val="D2409A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833E0"/>
    <w:multiLevelType w:val="hybridMultilevel"/>
    <w:tmpl w:val="BD5E3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7D6186"/>
    <w:multiLevelType w:val="hybridMultilevel"/>
    <w:tmpl w:val="3654A37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F67345"/>
    <w:multiLevelType w:val="hybridMultilevel"/>
    <w:tmpl w:val="BC5E07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4214AB"/>
    <w:multiLevelType w:val="hybridMultilevel"/>
    <w:tmpl w:val="85908EC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2" w:tplc="3BBAB844">
      <w:numFmt w:val="bullet"/>
      <w:lvlText w:val="-"/>
      <w:lvlJc w:val="left"/>
      <w:pPr>
        <w:ind w:left="3960" w:hanging="360"/>
      </w:pPr>
      <w:rPr>
        <w:rFonts w:ascii="OTS-derived-font" w:eastAsia="Calibri" w:hAnsi="OTS-derived-font" w:cs="OTS-derived-font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D13CC0"/>
    <w:multiLevelType w:val="hybridMultilevel"/>
    <w:tmpl w:val="7D2A5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4" w15:restartNumberingAfterBreak="0">
    <w:nsid w:val="6F2E0643"/>
    <w:multiLevelType w:val="hybridMultilevel"/>
    <w:tmpl w:val="64C43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2A4D"/>
    <w:multiLevelType w:val="multilevel"/>
    <w:tmpl w:val="190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E2E64"/>
    <w:multiLevelType w:val="hybridMultilevel"/>
    <w:tmpl w:val="A01283FC"/>
    <w:lvl w:ilvl="0" w:tplc="FFFFFFFF">
      <w:start w:val="1"/>
      <w:numFmt w:val="bullet"/>
      <w:lvlText w:val="•"/>
      <w:lvlJc w:val="left"/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948A5"/>
    <w:multiLevelType w:val="hybridMultilevel"/>
    <w:tmpl w:val="0B24B6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1B245E"/>
    <w:multiLevelType w:val="hybridMultilevel"/>
    <w:tmpl w:val="BE904F1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38F0198"/>
    <w:multiLevelType w:val="hybridMultilevel"/>
    <w:tmpl w:val="9F560D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781F12EB"/>
    <w:multiLevelType w:val="hybridMultilevel"/>
    <w:tmpl w:val="0888AC92"/>
    <w:lvl w:ilvl="0" w:tplc="0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1" w15:restartNumberingAfterBreak="0">
    <w:nsid w:val="7B4D1844"/>
    <w:multiLevelType w:val="hybridMultilevel"/>
    <w:tmpl w:val="25BE5D1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E346EE4"/>
    <w:multiLevelType w:val="hybridMultilevel"/>
    <w:tmpl w:val="D3F633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C51CBC"/>
    <w:multiLevelType w:val="hybridMultilevel"/>
    <w:tmpl w:val="F9F6046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ED04218"/>
    <w:multiLevelType w:val="hybridMultilevel"/>
    <w:tmpl w:val="00B43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994896">
    <w:abstractNumId w:val="3"/>
  </w:num>
  <w:num w:numId="2" w16cid:durableId="882327353">
    <w:abstractNumId w:val="38"/>
  </w:num>
  <w:num w:numId="3" w16cid:durableId="1348673053">
    <w:abstractNumId w:val="37"/>
  </w:num>
  <w:num w:numId="4" w16cid:durableId="1842042721">
    <w:abstractNumId w:val="16"/>
  </w:num>
  <w:num w:numId="5" w16cid:durableId="712921694">
    <w:abstractNumId w:val="33"/>
  </w:num>
  <w:num w:numId="6" w16cid:durableId="649015470">
    <w:abstractNumId w:val="12"/>
  </w:num>
  <w:num w:numId="7" w16cid:durableId="917640194">
    <w:abstractNumId w:val="23"/>
  </w:num>
  <w:num w:numId="8" w16cid:durableId="2015496870">
    <w:abstractNumId w:val="21"/>
  </w:num>
  <w:num w:numId="9" w16cid:durableId="1637644520">
    <w:abstractNumId w:val="40"/>
  </w:num>
  <w:num w:numId="10" w16cid:durableId="1069766119">
    <w:abstractNumId w:val="32"/>
  </w:num>
  <w:num w:numId="11" w16cid:durableId="581841235">
    <w:abstractNumId w:val="11"/>
  </w:num>
  <w:num w:numId="12" w16cid:durableId="34044410">
    <w:abstractNumId w:val="19"/>
  </w:num>
  <w:num w:numId="13" w16cid:durableId="1473668921">
    <w:abstractNumId w:val="22"/>
  </w:num>
  <w:num w:numId="14" w16cid:durableId="63457484">
    <w:abstractNumId w:val="43"/>
  </w:num>
  <w:num w:numId="15" w16cid:durableId="2112239080">
    <w:abstractNumId w:val="39"/>
  </w:num>
  <w:num w:numId="16" w16cid:durableId="1335448904">
    <w:abstractNumId w:val="9"/>
  </w:num>
  <w:num w:numId="17" w16cid:durableId="1569345361">
    <w:abstractNumId w:val="30"/>
  </w:num>
  <w:num w:numId="18" w16cid:durableId="320735459">
    <w:abstractNumId w:val="8"/>
  </w:num>
  <w:num w:numId="19" w16cid:durableId="1623879596">
    <w:abstractNumId w:val="41"/>
  </w:num>
  <w:num w:numId="20" w16cid:durableId="1564365826">
    <w:abstractNumId w:val="0"/>
  </w:num>
  <w:num w:numId="21" w16cid:durableId="60563763">
    <w:abstractNumId w:val="1"/>
  </w:num>
  <w:num w:numId="22" w16cid:durableId="1893930218">
    <w:abstractNumId w:val="42"/>
  </w:num>
  <w:num w:numId="23" w16cid:durableId="1785078782">
    <w:abstractNumId w:val="4"/>
  </w:num>
  <w:num w:numId="24" w16cid:durableId="1979454379">
    <w:abstractNumId w:val="26"/>
  </w:num>
  <w:num w:numId="25" w16cid:durableId="1132014457">
    <w:abstractNumId w:val="29"/>
  </w:num>
  <w:num w:numId="26" w16cid:durableId="1498227406">
    <w:abstractNumId w:val="27"/>
  </w:num>
  <w:num w:numId="27" w16cid:durableId="1695501025">
    <w:abstractNumId w:val="36"/>
  </w:num>
  <w:num w:numId="28" w16cid:durableId="1607499569">
    <w:abstractNumId w:val="15"/>
  </w:num>
  <w:num w:numId="29" w16cid:durableId="433012159">
    <w:abstractNumId w:val="28"/>
  </w:num>
  <w:num w:numId="30" w16cid:durableId="1396047910">
    <w:abstractNumId w:val="13"/>
  </w:num>
  <w:num w:numId="31" w16cid:durableId="683673280">
    <w:abstractNumId w:val="2"/>
  </w:num>
  <w:num w:numId="32" w16cid:durableId="1029063171">
    <w:abstractNumId w:val="18"/>
  </w:num>
  <w:num w:numId="33" w16cid:durableId="933589026">
    <w:abstractNumId w:val="7"/>
  </w:num>
  <w:num w:numId="34" w16cid:durableId="348726756">
    <w:abstractNumId w:val="25"/>
  </w:num>
  <w:num w:numId="35" w16cid:durableId="1961303596">
    <w:abstractNumId w:val="14"/>
  </w:num>
  <w:num w:numId="36" w16cid:durableId="1079213550">
    <w:abstractNumId w:val="31"/>
  </w:num>
  <w:num w:numId="37" w16cid:durableId="254674750">
    <w:abstractNumId w:val="20"/>
  </w:num>
  <w:num w:numId="38" w16cid:durableId="2128617598">
    <w:abstractNumId w:val="6"/>
  </w:num>
  <w:num w:numId="39" w16cid:durableId="754784228">
    <w:abstractNumId w:val="10"/>
  </w:num>
  <w:num w:numId="40" w16cid:durableId="1138910728">
    <w:abstractNumId w:val="24"/>
  </w:num>
  <w:num w:numId="41" w16cid:durableId="189690614">
    <w:abstractNumId w:val="35"/>
  </w:num>
  <w:num w:numId="42" w16cid:durableId="499007955">
    <w:abstractNumId w:val="44"/>
  </w:num>
  <w:num w:numId="43" w16cid:durableId="1484158086">
    <w:abstractNumId w:val="5"/>
  </w:num>
  <w:num w:numId="44" w16cid:durableId="63458384">
    <w:abstractNumId w:val="34"/>
  </w:num>
  <w:num w:numId="45" w16cid:durableId="4295428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2MbUwsLQ0NzUyNTBV0lEKTi0uzszPAykwM64FAOn8sbUtAAAA"/>
  </w:docVars>
  <w:rsids>
    <w:rsidRoot w:val="00BE38B2"/>
    <w:rsid w:val="00005399"/>
    <w:rsid w:val="00060F09"/>
    <w:rsid w:val="00062D96"/>
    <w:rsid w:val="000B18F8"/>
    <w:rsid w:val="000C3B5F"/>
    <w:rsid w:val="000D2424"/>
    <w:rsid w:val="000E0FAE"/>
    <w:rsid w:val="000E55F5"/>
    <w:rsid w:val="0010617A"/>
    <w:rsid w:val="00122752"/>
    <w:rsid w:val="00143203"/>
    <w:rsid w:val="001702FD"/>
    <w:rsid w:val="00186CD8"/>
    <w:rsid w:val="001A471D"/>
    <w:rsid w:val="001B14ED"/>
    <w:rsid w:val="001B4961"/>
    <w:rsid w:val="001E30C1"/>
    <w:rsid w:val="001F7086"/>
    <w:rsid w:val="002014E3"/>
    <w:rsid w:val="00223B3B"/>
    <w:rsid w:val="002377C0"/>
    <w:rsid w:val="00245A08"/>
    <w:rsid w:val="002613AD"/>
    <w:rsid w:val="00276ECF"/>
    <w:rsid w:val="002849D7"/>
    <w:rsid w:val="002B6B7F"/>
    <w:rsid w:val="002C51AC"/>
    <w:rsid w:val="002E48EB"/>
    <w:rsid w:val="002F4DA2"/>
    <w:rsid w:val="002F5193"/>
    <w:rsid w:val="003036F3"/>
    <w:rsid w:val="00304DED"/>
    <w:rsid w:val="003114FF"/>
    <w:rsid w:val="00320C3E"/>
    <w:rsid w:val="00350E7A"/>
    <w:rsid w:val="0035616C"/>
    <w:rsid w:val="00356191"/>
    <w:rsid w:val="003B262B"/>
    <w:rsid w:val="003C32CD"/>
    <w:rsid w:val="003D5BA0"/>
    <w:rsid w:val="003D7539"/>
    <w:rsid w:val="003E7037"/>
    <w:rsid w:val="003F136E"/>
    <w:rsid w:val="00407506"/>
    <w:rsid w:val="00420F31"/>
    <w:rsid w:val="004225B5"/>
    <w:rsid w:val="0042466E"/>
    <w:rsid w:val="004366CD"/>
    <w:rsid w:val="00441D62"/>
    <w:rsid w:val="004615CA"/>
    <w:rsid w:val="00496C47"/>
    <w:rsid w:val="004C24F6"/>
    <w:rsid w:val="004E6E59"/>
    <w:rsid w:val="0050164D"/>
    <w:rsid w:val="00512360"/>
    <w:rsid w:val="00522B7F"/>
    <w:rsid w:val="00524ADF"/>
    <w:rsid w:val="00526784"/>
    <w:rsid w:val="005370AE"/>
    <w:rsid w:val="005702D0"/>
    <w:rsid w:val="005802AD"/>
    <w:rsid w:val="00584CFD"/>
    <w:rsid w:val="005F4DA2"/>
    <w:rsid w:val="0061021C"/>
    <w:rsid w:val="0064106C"/>
    <w:rsid w:val="00645A34"/>
    <w:rsid w:val="0065372F"/>
    <w:rsid w:val="0067438F"/>
    <w:rsid w:val="006825B1"/>
    <w:rsid w:val="0069215B"/>
    <w:rsid w:val="00692E93"/>
    <w:rsid w:val="006A1FE8"/>
    <w:rsid w:val="006B1FEE"/>
    <w:rsid w:val="006B5C5C"/>
    <w:rsid w:val="006D1921"/>
    <w:rsid w:val="006E3F4B"/>
    <w:rsid w:val="006F4456"/>
    <w:rsid w:val="006F6C6D"/>
    <w:rsid w:val="00767B53"/>
    <w:rsid w:val="00785D6A"/>
    <w:rsid w:val="00793C06"/>
    <w:rsid w:val="007968B1"/>
    <w:rsid w:val="007C0C59"/>
    <w:rsid w:val="007E1A11"/>
    <w:rsid w:val="007F34EC"/>
    <w:rsid w:val="007F72C3"/>
    <w:rsid w:val="007F76F5"/>
    <w:rsid w:val="008007AC"/>
    <w:rsid w:val="00841526"/>
    <w:rsid w:val="008566D8"/>
    <w:rsid w:val="008601FE"/>
    <w:rsid w:val="0088789F"/>
    <w:rsid w:val="008A61F1"/>
    <w:rsid w:val="008B551D"/>
    <w:rsid w:val="008C2856"/>
    <w:rsid w:val="008D756E"/>
    <w:rsid w:val="008E246E"/>
    <w:rsid w:val="00927C52"/>
    <w:rsid w:val="0095645C"/>
    <w:rsid w:val="0096335A"/>
    <w:rsid w:val="0098485D"/>
    <w:rsid w:val="009852C4"/>
    <w:rsid w:val="00987199"/>
    <w:rsid w:val="00997565"/>
    <w:rsid w:val="009A3905"/>
    <w:rsid w:val="009C3C8D"/>
    <w:rsid w:val="009C7679"/>
    <w:rsid w:val="009D0978"/>
    <w:rsid w:val="009D0D21"/>
    <w:rsid w:val="009D1CCE"/>
    <w:rsid w:val="009E09C3"/>
    <w:rsid w:val="009E166C"/>
    <w:rsid w:val="009F01E5"/>
    <w:rsid w:val="009F201B"/>
    <w:rsid w:val="00A0505F"/>
    <w:rsid w:val="00A127BA"/>
    <w:rsid w:val="00A136CA"/>
    <w:rsid w:val="00A31587"/>
    <w:rsid w:val="00A43EC5"/>
    <w:rsid w:val="00A535DC"/>
    <w:rsid w:val="00A53B76"/>
    <w:rsid w:val="00A551B9"/>
    <w:rsid w:val="00A60E30"/>
    <w:rsid w:val="00A67148"/>
    <w:rsid w:val="00A70B3C"/>
    <w:rsid w:val="00A7746D"/>
    <w:rsid w:val="00A93EB7"/>
    <w:rsid w:val="00A96F74"/>
    <w:rsid w:val="00A97EA2"/>
    <w:rsid w:val="00AA0AE0"/>
    <w:rsid w:val="00AA447F"/>
    <w:rsid w:val="00AA7B24"/>
    <w:rsid w:val="00AB0287"/>
    <w:rsid w:val="00AB0B9A"/>
    <w:rsid w:val="00AC1508"/>
    <w:rsid w:val="00B14774"/>
    <w:rsid w:val="00B244EF"/>
    <w:rsid w:val="00B31D15"/>
    <w:rsid w:val="00B468B6"/>
    <w:rsid w:val="00B55DEA"/>
    <w:rsid w:val="00B70A1A"/>
    <w:rsid w:val="00B713C2"/>
    <w:rsid w:val="00B76E37"/>
    <w:rsid w:val="00B95C2E"/>
    <w:rsid w:val="00B962D1"/>
    <w:rsid w:val="00BB20F7"/>
    <w:rsid w:val="00BB63F1"/>
    <w:rsid w:val="00BE38B2"/>
    <w:rsid w:val="00BE5F7E"/>
    <w:rsid w:val="00BF1EC2"/>
    <w:rsid w:val="00BF3390"/>
    <w:rsid w:val="00BF653D"/>
    <w:rsid w:val="00C07367"/>
    <w:rsid w:val="00C32D1D"/>
    <w:rsid w:val="00C802E9"/>
    <w:rsid w:val="00C81B4B"/>
    <w:rsid w:val="00C87F2B"/>
    <w:rsid w:val="00C923C9"/>
    <w:rsid w:val="00C947F7"/>
    <w:rsid w:val="00C96BA6"/>
    <w:rsid w:val="00CA7B72"/>
    <w:rsid w:val="00CB5DE5"/>
    <w:rsid w:val="00CC03E0"/>
    <w:rsid w:val="00CE0F5B"/>
    <w:rsid w:val="00CE1CB2"/>
    <w:rsid w:val="00CF5F6D"/>
    <w:rsid w:val="00D01616"/>
    <w:rsid w:val="00D02835"/>
    <w:rsid w:val="00D067FD"/>
    <w:rsid w:val="00D072C4"/>
    <w:rsid w:val="00D1369C"/>
    <w:rsid w:val="00D2134C"/>
    <w:rsid w:val="00D32908"/>
    <w:rsid w:val="00D3534A"/>
    <w:rsid w:val="00D477DB"/>
    <w:rsid w:val="00D724E5"/>
    <w:rsid w:val="00D823F9"/>
    <w:rsid w:val="00D9543D"/>
    <w:rsid w:val="00DB15A7"/>
    <w:rsid w:val="00DB6389"/>
    <w:rsid w:val="00DB7003"/>
    <w:rsid w:val="00DD620D"/>
    <w:rsid w:val="00DF0F02"/>
    <w:rsid w:val="00DF127F"/>
    <w:rsid w:val="00E04782"/>
    <w:rsid w:val="00E06D10"/>
    <w:rsid w:val="00E07D10"/>
    <w:rsid w:val="00E124A1"/>
    <w:rsid w:val="00E245E4"/>
    <w:rsid w:val="00E31ECB"/>
    <w:rsid w:val="00E42A50"/>
    <w:rsid w:val="00E47020"/>
    <w:rsid w:val="00E523C1"/>
    <w:rsid w:val="00E5751B"/>
    <w:rsid w:val="00E74AFF"/>
    <w:rsid w:val="00E75C33"/>
    <w:rsid w:val="00E81925"/>
    <w:rsid w:val="00EF563D"/>
    <w:rsid w:val="00EF6D2F"/>
    <w:rsid w:val="00EF7350"/>
    <w:rsid w:val="00F0214F"/>
    <w:rsid w:val="00F21D79"/>
    <w:rsid w:val="00F3037B"/>
    <w:rsid w:val="00F31BDA"/>
    <w:rsid w:val="00F3314A"/>
    <w:rsid w:val="00F516A2"/>
    <w:rsid w:val="00F7337C"/>
    <w:rsid w:val="00F74F67"/>
    <w:rsid w:val="00F81613"/>
    <w:rsid w:val="00F907BF"/>
    <w:rsid w:val="00F95E08"/>
    <w:rsid w:val="00FD691D"/>
    <w:rsid w:val="00FE5880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9CF6"/>
  <w15:chartTrackingRefBased/>
  <w15:docId w15:val="{E49F5C5F-1E7E-4E01-A80C-F0D28EB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spacing w:before="240" w:after="0"/>
      <w:outlineLvl w:val="0"/>
    </w:pPr>
    <w:rPr>
      <w:b/>
      <w:color w:val="4472C4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C52"/>
    <w:pPr>
      <w:spacing w:before="220" w:after="0"/>
      <w:outlineLvl w:val="1"/>
    </w:pPr>
    <w:rPr>
      <w:b/>
      <w:noProof/>
      <w:color w:val="4472C4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Information">
    <w:name w:val="Personal Information"/>
    <w:basedOn w:val="Normal"/>
    <w:qFormat/>
    <w:rsid w:val="002B6B7F"/>
    <w:pPr>
      <w:spacing w:after="0"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lang w:val="en-US"/>
    </w:rPr>
  </w:style>
  <w:style w:type="character" w:styleId="Hyperlink">
    <w:name w:val="Hyperlink"/>
    <w:basedOn w:val="DefaultParagraphFont"/>
    <w:uiPriority w:val="99"/>
    <w:unhideWhenUsed/>
    <w:rsid w:val="002B6B7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B6B7F"/>
    <w:pPr>
      <w:spacing w:after="0" w:line="240" w:lineRule="auto"/>
      <w:jc w:val="center"/>
    </w:pPr>
    <w:rPr>
      <w:rFonts w:asciiTheme="minorHAnsi" w:eastAsiaTheme="minorHAnsi" w:hAnsiTheme="minorHAnsi" w:cstheme="min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7F"/>
    <w:rPr>
      <w:rFonts w:asciiTheme="minorHAnsi" w:eastAsiaTheme="minorHAnsi" w:hAnsiTheme="minorHAnsi" w:cstheme="minorBidi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2B6B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C52"/>
    <w:rPr>
      <w:b/>
      <w:noProof/>
      <w:color w:val="4472C4" w:themeColor="accent1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b/>
      <w:color w:val="4472C4" w:themeColor="accent1"/>
      <w:sz w:val="28"/>
      <w:szCs w:val="28"/>
      <w:u w:val="single"/>
      <w:lang w:eastAsia="en-US"/>
    </w:rPr>
  </w:style>
  <w:style w:type="paragraph" w:styleId="NoSpacing">
    <w:name w:val="No Spacing"/>
    <w:uiPriority w:val="1"/>
    <w:qFormat/>
    <w:rsid w:val="00AB0287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F3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2A50"/>
    <w:rPr>
      <w:color w:val="605E5C"/>
      <w:shd w:val="clear" w:color="auto" w:fill="E1DFDD"/>
    </w:rPr>
  </w:style>
  <w:style w:type="paragraph" w:customStyle="1" w:styleId="Default">
    <w:name w:val="Default"/>
    <w:rsid w:val="00B244E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5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xtremegaming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ames-lo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6AF0-1AE0-40F1-AE1C-DB71BFB9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Love</dc:creator>
  <cp:keywords/>
  <dc:description/>
  <cp:lastModifiedBy>James Love</cp:lastModifiedBy>
  <cp:revision>25</cp:revision>
  <cp:lastPrinted>2023-01-23T11:40:00Z</cp:lastPrinted>
  <dcterms:created xsi:type="dcterms:W3CDTF">2023-01-18T20:09:00Z</dcterms:created>
  <dcterms:modified xsi:type="dcterms:W3CDTF">2023-01-23T11:40:00Z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-235705870</vt:i4>
  </property>
</Properties>
</file>